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7343C2" w14:textId="39034D7F" w:rsidR="00C87F03" w:rsidRPr="00491F07" w:rsidRDefault="0082272E" w:rsidP="00491F07">
      <w:pPr>
        <w:rPr>
          <w:u w:val="single"/>
          <w:lang w:val="nl-NL"/>
        </w:rPr>
      </w:pPr>
      <w:r w:rsidRPr="0082272E">
        <w:rPr>
          <w:b/>
          <w:u w:val="single"/>
          <w:lang w:val="nl-NL"/>
        </w:rPr>
        <w:t>DAGPLANNING</w:t>
      </w:r>
      <w:r w:rsidRPr="0082272E">
        <w:rPr>
          <w:u w:val="single"/>
          <w:lang w:val="nl-NL"/>
        </w:rPr>
        <w:t>:</w:t>
      </w:r>
    </w:p>
    <w:p w14:paraId="0CF1FBA1" w14:textId="79BFA4F2" w:rsidR="00977C78" w:rsidRDefault="00977C78" w:rsidP="00977C78">
      <w:pPr>
        <w:rPr>
          <w:lang w:val="nl-NL"/>
        </w:rPr>
      </w:pPr>
    </w:p>
    <w:p w14:paraId="044B6E3E" w14:textId="574D1440" w:rsidR="00977C78" w:rsidRDefault="00977C78" w:rsidP="00977C78">
      <w:pPr>
        <w:rPr>
          <w:lang w:val="nl-NL"/>
        </w:rPr>
      </w:pPr>
      <w:r>
        <w:rPr>
          <w:lang w:val="nl-NL"/>
        </w:rPr>
        <w:t>Donderdag</w:t>
      </w:r>
    </w:p>
    <w:p w14:paraId="5CD0F4D2" w14:textId="32F3099A" w:rsidR="00977C78" w:rsidRDefault="00491F07" w:rsidP="00FD07CE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Andrea les 11:00 – 15:00</w:t>
      </w:r>
    </w:p>
    <w:p w14:paraId="1F13D762" w14:textId="286B1AFD" w:rsidR="00157BEA" w:rsidRDefault="00157BEA" w:rsidP="00FD07CE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Aynel</w:t>
      </w:r>
      <w:proofErr w:type="spellEnd"/>
      <w:r>
        <w:rPr>
          <w:lang w:val="nl-NL"/>
        </w:rPr>
        <w:t xml:space="preserve"> les 09:00 – 15:00</w:t>
      </w:r>
    </w:p>
    <w:p w14:paraId="252971D5" w14:textId="77777777" w:rsidR="00977C78" w:rsidRDefault="00977C78" w:rsidP="00977C78">
      <w:pPr>
        <w:rPr>
          <w:lang w:val="nl-NL"/>
        </w:rPr>
      </w:pPr>
    </w:p>
    <w:p w14:paraId="4EA4FC6D" w14:textId="2A74BDB0" w:rsidR="00016399" w:rsidRDefault="00977C78" w:rsidP="00977C78">
      <w:pPr>
        <w:rPr>
          <w:lang w:val="nl-NL"/>
        </w:rPr>
      </w:pPr>
      <w:r>
        <w:rPr>
          <w:lang w:val="nl-NL"/>
        </w:rPr>
        <w:t>Zaterdag</w:t>
      </w:r>
    </w:p>
    <w:p w14:paraId="2A556517" w14:textId="1A7D5022" w:rsidR="00977C78" w:rsidRDefault="00977C78" w:rsidP="00977C78">
      <w:pPr>
        <w:rPr>
          <w:lang w:val="nl-NL"/>
        </w:rPr>
      </w:pPr>
      <w:r>
        <w:rPr>
          <w:lang w:val="nl-NL"/>
        </w:rPr>
        <w:t xml:space="preserve">- </w:t>
      </w:r>
      <w:proofErr w:type="spellStart"/>
      <w:r>
        <w:rPr>
          <w:lang w:val="nl-NL"/>
        </w:rPr>
        <w:t>Aynel</w:t>
      </w:r>
      <w:proofErr w:type="spellEnd"/>
      <w:r>
        <w:rPr>
          <w:lang w:val="nl-NL"/>
        </w:rPr>
        <w:t xml:space="preserve"> werken 10:00 – 19:00</w:t>
      </w:r>
    </w:p>
    <w:p w14:paraId="5B9DC57A" w14:textId="4EADD088" w:rsidR="00016399" w:rsidRDefault="00016399" w:rsidP="00977C78">
      <w:pPr>
        <w:rPr>
          <w:lang w:val="nl-NL"/>
        </w:rPr>
      </w:pPr>
      <w:r>
        <w:rPr>
          <w:lang w:val="nl-NL"/>
        </w:rPr>
        <w:t>- Debuggen + verslag</w:t>
      </w:r>
    </w:p>
    <w:p w14:paraId="177741E8" w14:textId="77777777" w:rsidR="00977C78" w:rsidRDefault="00977C78" w:rsidP="00977C78">
      <w:pPr>
        <w:rPr>
          <w:lang w:val="nl-NL"/>
        </w:rPr>
      </w:pPr>
    </w:p>
    <w:p w14:paraId="105F1DF3" w14:textId="552831FA" w:rsidR="00977C78" w:rsidRDefault="00977C78" w:rsidP="00977C78">
      <w:pPr>
        <w:rPr>
          <w:lang w:val="nl-NL"/>
        </w:rPr>
      </w:pPr>
      <w:r>
        <w:rPr>
          <w:lang w:val="nl-NL"/>
        </w:rPr>
        <w:t>Zondag (DEADLINE)</w:t>
      </w:r>
    </w:p>
    <w:p w14:paraId="7EBFDA83" w14:textId="4D9A32B8" w:rsidR="00977C78" w:rsidRP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 w:rsidRPr="00977C78">
        <w:rPr>
          <w:lang w:val="nl-NL"/>
        </w:rPr>
        <w:t>verslag-dag!</w:t>
      </w:r>
    </w:p>
    <w:p w14:paraId="212EE28E" w14:textId="329E7284" w:rsidR="00977C78" w:rsidRDefault="00977C78" w:rsidP="00977C78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Potentiele ruimte voor bugs</w:t>
      </w:r>
    </w:p>
    <w:p w14:paraId="30950D8E" w14:textId="77777777" w:rsidR="00C457CA" w:rsidRDefault="00C457CA" w:rsidP="00C457CA">
      <w:pPr>
        <w:rPr>
          <w:lang w:val="nl-NL"/>
        </w:rPr>
      </w:pPr>
    </w:p>
    <w:p w14:paraId="4AC30C07" w14:textId="1306D308" w:rsidR="002F710D" w:rsidRPr="002F710D" w:rsidRDefault="00794058" w:rsidP="002F710D">
      <w:pPr>
        <w:rPr>
          <w:lang w:val="nl-NL"/>
        </w:rPr>
      </w:pPr>
      <w:r>
        <w:rPr>
          <w:lang w:val="nl-NL"/>
        </w:rPr>
        <w:t>Alle bestanden:</w:t>
      </w:r>
    </w:p>
    <w:p w14:paraId="37B1381E" w14:textId="55C1162B" w:rsidR="002F710D" w:rsidRPr="003D27C5" w:rsidRDefault="00540897" w:rsidP="002F710D">
      <w:pPr>
        <w:rPr>
          <w:lang w:val="nl-NL"/>
        </w:rPr>
      </w:pPr>
      <w:r w:rsidRPr="003D27C5">
        <w:rPr>
          <w:lang w:val="nl-NL"/>
        </w:rPr>
        <w:t xml:space="preserve">- demo folder + </w:t>
      </w:r>
      <w:proofErr w:type="spellStart"/>
      <w:r w:rsidRPr="003D27C5">
        <w:rPr>
          <w:lang w:val="nl-NL"/>
        </w:rPr>
        <w:t>codegen</w:t>
      </w:r>
      <w:proofErr w:type="spellEnd"/>
      <w:r w:rsidRPr="003D27C5">
        <w:rPr>
          <w:lang w:val="nl-NL"/>
        </w:rPr>
        <w:t xml:space="preserve"> folder</w:t>
      </w:r>
    </w:p>
    <w:p w14:paraId="5B735ACC" w14:textId="693A7A12" w:rsidR="002F710D" w:rsidRPr="002F710D" w:rsidRDefault="007F5E30" w:rsidP="002F710D">
      <w:proofErr w:type="spellStart"/>
      <w:r>
        <w:t>alles</w:t>
      </w:r>
      <w:proofErr w:type="spellEnd"/>
      <w:r>
        <w:t xml:space="preserve"> </w:t>
      </w:r>
      <w:proofErr w:type="spellStart"/>
      <w:r>
        <w:t>behalve</w:t>
      </w:r>
      <w:proofErr w:type="spellEnd"/>
      <w:r>
        <w:t xml:space="preserve"> rename identifiers</w:t>
      </w:r>
    </w:p>
    <w:p w14:paraId="736F2BBB" w14:textId="77777777" w:rsidR="002F710D" w:rsidRPr="002F710D" w:rsidRDefault="002F710D" w:rsidP="002F710D"/>
    <w:p w14:paraId="0AEDAD28" w14:textId="77777777" w:rsidR="002F710D" w:rsidRPr="002F710D" w:rsidRDefault="002F710D" w:rsidP="002F710D">
      <w:r w:rsidRPr="002F710D">
        <w:t>- global folder:</w:t>
      </w:r>
    </w:p>
    <w:p w14:paraId="5B1893B3" w14:textId="77777777" w:rsidR="002F710D" w:rsidRPr="002F710D" w:rsidRDefault="002F710D" w:rsidP="002F710D">
      <w:r w:rsidRPr="002F710D">
        <w:t>phase.mac</w:t>
      </w:r>
    </w:p>
    <w:p w14:paraId="58E70E65" w14:textId="77777777" w:rsidR="002F710D" w:rsidRPr="002F710D" w:rsidRDefault="002F710D" w:rsidP="002F710D">
      <w:proofErr w:type="spellStart"/>
      <w:r w:rsidRPr="002F710D">
        <w:t>mytypes.h</w:t>
      </w:r>
      <w:proofErr w:type="spellEnd"/>
    </w:p>
    <w:p w14:paraId="332026C3" w14:textId="77777777" w:rsidR="002F710D" w:rsidRPr="002F710D" w:rsidRDefault="002F710D" w:rsidP="002F710D"/>
    <w:p w14:paraId="737BDA28" w14:textId="77777777" w:rsidR="002F710D" w:rsidRPr="002F710D" w:rsidRDefault="002F710D" w:rsidP="002F710D">
      <w:r w:rsidRPr="002F710D">
        <w:t>- print folder:</w:t>
      </w:r>
    </w:p>
    <w:p w14:paraId="716D3022" w14:textId="77777777" w:rsidR="002F710D" w:rsidRPr="002F710D" w:rsidRDefault="002F710D" w:rsidP="002F710D">
      <w:proofErr w:type="spellStart"/>
      <w:r w:rsidRPr="002F710D">
        <w:t>print.c</w:t>
      </w:r>
      <w:proofErr w:type="spellEnd"/>
      <w:r w:rsidRPr="002F710D">
        <w:t xml:space="preserve">, </w:t>
      </w:r>
      <w:proofErr w:type="spellStart"/>
      <w:r w:rsidRPr="002F710D">
        <w:t>print.h</w:t>
      </w:r>
      <w:proofErr w:type="spellEnd"/>
    </w:p>
    <w:p w14:paraId="04DC6F15" w14:textId="77777777" w:rsidR="002F710D" w:rsidRPr="002F710D" w:rsidRDefault="002F710D" w:rsidP="002F710D"/>
    <w:p w14:paraId="179E2D4E" w14:textId="77777777" w:rsidR="002F710D" w:rsidRPr="002F710D" w:rsidRDefault="002F710D" w:rsidP="002F710D">
      <w:r w:rsidRPr="002F710D">
        <w:t xml:space="preserve">- </w:t>
      </w:r>
      <w:proofErr w:type="spellStart"/>
      <w:r w:rsidRPr="002F710D">
        <w:t>scanparse</w:t>
      </w:r>
      <w:proofErr w:type="spellEnd"/>
      <w:r w:rsidRPr="002F710D">
        <w:t xml:space="preserve"> folder:</w:t>
      </w:r>
    </w:p>
    <w:p w14:paraId="2A3CD76A" w14:textId="77777777" w:rsidR="002F710D" w:rsidRPr="002F710D" w:rsidRDefault="002F710D" w:rsidP="002F710D">
      <w:proofErr w:type="spellStart"/>
      <w:r w:rsidRPr="002F710D">
        <w:t>civic.l</w:t>
      </w:r>
      <w:proofErr w:type="spellEnd"/>
      <w:r w:rsidRPr="002F710D">
        <w:t xml:space="preserve">, </w:t>
      </w:r>
      <w:proofErr w:type="spellStart"/>
      <w:r w:rsidRPr="002F710D">
        <w:t>civic.y</w:t>
      </w:r>
      <w:proofErr w:type="spellEnd"/>
    </w:p>
    <w:p w14:paraId="7B20BB52" w14:textId="77777777" w:rsidR="002F710D" w:rsidRPr="002F710D" w:rsidRDefault="002F710D" w:rsidP="002F710D"/>
    <w:p w14:paraId="31BF335F" w14:textId="77777777" w:rsidR="002F710D" w:rsidRPr="002F710D" w:rsidRDefault="002F710D" w:rsidP="002F710D">
      <w:pPr>
        <w:rPr>
          <w:lang w:val="nl-NL"/>
        </w:rPr>
      </w:pPr>
      <w:r w:rsidRPr="002F710D">
        <w:rPr>
          <w:lang w:val="nl-NL"/>
        </w:rPr>
        <w:t>- los:</w:t>
      </w:r>
    </w:p>
    <w:p w14:paraId="0F22A3A6" w14:textId="77777777" w:rsidR="002F710D" w:rsidRPr="002F710D" w:rsidRDefault="002F710D" w:rsidP="002F710D">
      <w:pPr>
        <w:rPr>
          <w:lang w:val="nl-NL"/>
        </w:rPr>
      </w:pPr>
      <w:proofErr w:type="spellStart"/>
      <w:r w:rsidRPr="002F710D">
        <w:rPr>
          <w:lang w:val="nl-NL"/>
        </w:rPr>
        <w:t>Makefile.Targets</w:t>
      </w:r>
      <w:proofErr w:type="spellEnd"/>
    </w:p>
    <w:p w14:paraId="3EECCC81" w14:textId="77777777" w:rsidR="002F710D" w:rsidRPr="002F710D" w:rsidRDefault="002F710D" w:rsidP="002F710D">
      <w:pPr>
        <w:rPr>
          <w:lang w:val="nl-NL"/>
        </w:rPr>
      </w:pPr>
    </w:p>
    <w:p w14:paraId="1D6E495B" w14:textId="77777777" w:rsidR="002F710D" w:rsidRPr="002F710D" w:rsidRDefault="002F710D" w:rsidP="002F710D">
      <w:pPr>
        <w:rPr>
          <w:lang w:val="nl-NL"/>
        </w:rPr>
      </w:pPr>
      <w:r w:rsidRPr="002F710D">
        <w:rPr>
          <w:lang w:val="nl-NL"/>
        </w:rPr>
        <w:t xml:space="preserve">- </w:t>
      </w:r>
      <w:proofErr w:type="spellStart"/>
      <w:r w:rsidRPr="002F710D">
        <w:rPr>
          <w:lang w:val="nl-NL"/>
        </w:rPr>
        <w:t>testOUD</w:t>
      </w:r>
      <w:proofErr w:type="spellEnd"/>
      <w:r w:rsidRPr="002F710D">
        <w:rPr>
          <w:lang w:val="nl-NL"/>
        </w:rPr>
        <w:t xml:space="preserve"> folder:</w:t>
      </w:r>
    </w:p>
    <w:p w14:paraId="2B00EF64" w14:textId="77777777" w:rsidR="002F710D" w:rsidRPr="002F710D" w:rsidRDefault="002F710D" w:rsidP="002F710D">
      <w:pPr>
        <w:rPr>
          <w:lang w:val="nl-NL"/>
        </w:rPr>
      </w:pPr>
      <w:r w:rsidRPr="002F710D">
        <w:rPr>
          <w:lang w:val="nl-NL"/>
        </w:rPr>
        <w:t>alles</w:t>
      </w:r>
    </w:p>
    <w:p w14:paraId="5DECA62B" w14:textId="77777777" w:rsidR="002F710D" w:rsidRDefault="002F710D" w:rsidP="002F710D">
      <w:pPr>
        <w:rPr>
          <w:lang w:val="nl-NL"/>
        </w:rPr>
      </w:pPr>
    </w:p>
    <w:p w14:paraId="64278861" w14:textId="77777777" w:rsidR="00803D43" w:rsidRDefault="00803D43" w:rsidP="002F710D">
      <w:pPr>
        <w:rPr>
          <w:lang w:val="nl-NL"/>
        </w:rPr>
      </w:pPr>
    </w:p>
    <w:p w14:paraId="5BA7EC6B" w14:textId="77777777" w:rsidR="00803D43" w:rsidRDefault="00803D43" w:rsidP="002F710D">
      <w:pPr>
        <w:rPr>
          <w:lang w:val="nl-NL"/>
        </w:rPr>
      </w:pPr>
    </w:p>
    <w:p w14:paraId="5425B663" w14:textId="77777777" w:rsidR="00803D43" w:rsidRDefault="00803D43" w:rsidP="002F710D">
      <w:pPr>
        <w:rPr>
          <w:lang w:val="nl-NL"/>
        </w:rPr>
      </w:pPr>
    </w:p>
    <w:p w14:paraId="45D2D4EC" w14:textId="77777777" w:rsidR="00803D43" w:rsidRDefault="00803D43" w:rsidP="002F710D">
      <w:pPr>
        <w:rPr>
          <w:lang w:val="nl-NL"/>
        </w:rPr>
      </w:pPr>
    </w:p>
    <w:p w14:paraId="443F3D39" w14:textId="77777777" w:rsidR="00803D43" w:rsidRPr="002F710D" w:rsidRDefault="00803D43" w:rsidP="002F710D">
      <w:pPr>
        <w:rPr>
          <w:lang w:val="nl-NL"/>
        </w:rPr>
      </w:pPr>
    </w:p>
    <w:p w14:paraId="6135D6FA" w14:textId="77777777" w:rsidR="00C457CA" w:rsidRDefault="00C457CA" w:rsidP="00C457CA">
      <w:pPr>
        <w:rPr>
          <w:lang w:val="nl-NL"/>
        </w:rPr>
      </w:pPr>
    </w:p>
    <w:p w14:paraId="270AF608" w14:textId="4BCC8F83" w:rsidR="00C457CA" w:rsidRDefault="00C457CA" w:rsidP="00C457CA">
      <w:pPr>
        <w:rPr>
          <w:b/>
          <w:lang w:val="nl-NL"/>
        </w:rPr>
      </w:pPr>
      <w:r>
        <w:rPr>
          <w:b/>
          <w:lang w:val="nl-NL"/>
        </w:rPr>
        <w:lastRenderedPageBreak/>
        <w:t>TO DO:</w:t>
      </w:r>
    </w:p>
    <w:p w14:paraId="26B38736" w14:textId="77777777" w:rsidR="002C1D7B" w:rsidRDefault="002C1D7B" w:rsidP="00C457CA">
      <w:pPr>
        <w:rPr>
          <w:b/>
          <w:lang w:val="nl-NL"/>
        </w:rPr>
      </w:pPr>
    </w:p>
    <w:p w14:paraId="6A8D5A42" w14:textId="31262873" w:rsidR="00C457CA" w:rsidRDefault="002C1D7B" w:rsidP="00C457CA">
      <w:pPr>
        <w:rPr>
          <w:b/>
          <w:lang w:val="nl-NL"/>
        </w:rPr>
      </w:pPr>
      <w:r>
        <w:rPr>
          <w:b/>
          <w:lang w:val="nl-NL"/>
        </w:rPr>
        <w:t>CODEGEN:</w:t>
      </w:r>
    </w:p>
    <w:p w14:paraId="1FEA88B7" w14:textId="329F15AB" w:rsidR="002C1D7B" w:rsidRDefault="002C1D7B" w:rsidP="002C1D7B">
      <w:pPr>
        <w:pStyle w:val="ListParagraph"/>
        <w:numPr>
          <w:ilvl w:val="0"/>
          <w:numId w:val="1"/>
        </w:numPr>
        <w:rPr>
          <w:lang w:val="nl-NL"/>
        </w:rPr>
      </w:pPr>
      <w:bookmarkStart w:id="0" w:name="_GoBack"/>
      <w:bookmarkEnd w:id="0"/>
      <w:proofErr w:type="spellStart"/>
      <w:r>
        <w:rPr>
          <w:lang w:val="nl-NL"/>
        </w:rPr>
        <w:t>Localfunctions</w:t>
      </w:r>
      <w:proofErr w:type="spellEnd"/>
    </w:p>
    <w:p w14:paraId="461244CB" w14:textId="56240ED2" w:rsidR="00965B35" w:rsidRDefault="00C27607" w:rsidP="002C1D7B">
      <w:pPr>
        <w:pStyle w:val="ListParagraph"/>
        <w:numPr>
          <w:ilvl w:val="0"/>
          <w:numId w:val="1"/>
        </w:numPr>
      </w:pPr>
      <w:r w:rsidRPr="00DC785C">
        <w:t xml:space="preserve">Function call </w:t>
      </w:r>
      <w:proofErr w:type="spellStart"/>
      <w:r w:rsidRPr="00DC785C">
        <w:t>stmts</w:t>
      </w:r>
      <w:proofErr w:type="spellEnd"/>
      <w:r w:rsidR="00471F3B" w:rsidRPr="00DC785C">
        <w:t xml:space="preserve"> </w:t>
      </w:r>
      <w:r w:rsidR="00965B35" w:rsidRPr="00DC785C">
        <w:t xml:space="preserve">&amp; Function call </w:t>
      </w:r>
      <w:proofErr w:type="spellStart"/>
      <w:r w:rsidR="00965B35" w:rsidRPr="00DC785C">
        <w:t>exprs</w:t>
      </w:r>
      <w:proofErr w:type="spellEnd"/>
    </w:p>
    <w:p w14:paraId="1848C489" w14:textId="77777777" w:rsidR="00822234" w:rsidRDefault="00822234" w:rsidP="00822234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Branch</w:t>
      </w:r>
      <w:proofErr w:type="spellEnd"/>
      <w:r>
        <w:rPr>
          <w:lang w:val="nl-NL"/>
        </w:rPr>
        <w:t xml:space="preserve"> / labels mooi maken</w:t>
      </w:r>
    </w:p>
    <w:p w14:paraId="781D1F44" w14:textId="0579E8EA" w:rsidR="00201DFF" w:rsidRDefault="00201DFF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Constant </w:t>
      </w:r>
      <w:proofErr w:type="spellStart"/>
      <w:r>
        <w:rPr>
          <w:lang w:val="nl-NL"/>
        </w:rPr>
        <w:t>float</w:t>
      </w:r>
      <w:proofErr w:type="spellEnd"/>
      <w:r>
        <w:rPr>
          <w:lang w:val="nl-NL"/>
        </w:rPr>
        <w:t xml:space="preserve"> / </w:t>
      </w:r>
      <w:proofErr w:type="spellStart"/>
      <w:r>
        <w:rPr>
          <w:lang w:val="nl-NL"/>
        </w:rPr>
        <w:t>num</w:t>
      </w:r>
      <w:proofErr w:type="spellEnd"/>
      <w:r>
        <w:rPr>
          <w:lang w:val="nl-NL"/>
        </w:rPr>
        <w:t xml:space="preserve"> – welke kunnen er uit?</w:t>
      </w:r>
    </w:p>
    <w:p w14:paraId="1F126497" w14:textId="4823B7F5" w:rsidR="00200208" w:rsidRDefault="00613959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Naar een bepaald bestand schrijven</w:t>
      </w:r>
    </w:p>
    <w:p w14:paraId="5D5ED7F8" w14:textId="514F677C" w:rsidR="006937CC" w:rsidRDefault="006937CC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M1 gebruiken </w:t>
      </w:r>
    </w:p>
    <w:p w14:paraId="44A3CC53" w14:textId="21C9A469" w:rsidR="00BB0335" w:rsidRDefault="00BB0335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Veranderende </w:t>
      </w:r>
      <w:proofErr w:type="spellStart"/>
      <w:r>
        <w:rPr>
          <w:lang w:val="nl-NL"/>
        </w:rPr>
        <w:t>for</w:t>
      </w:r>
      <w:proofErr w:type="spellEnd"/>
      <w:r>
        <w:rPr>
          <w:lang w:val="nl-NL"/>
        </w:rPr>
        <w:t xml:space="preserve"> loop stop waarde</w:t>
      </w:r>
    </w:p>
    <w:p w14:paraId="727E1787" w14:textId="6A599951" w:rsidR="003D27C5" w:rsidRDefault="003D27C5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WARNINGS / ERRORS</w:t>
      </w:r>
    </w:p>
    <w:p w14:paraId="2567F4FE" w14:textId="202E6A4D" w:rsidR="00186273" w:rsidRDefault="00186273" w:rsidP="002C1D7B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Instructies als strings printen</w:t>
      </w:r>
    </w:p>
    <w:p w14:paraId="494A156D" w14:textId="3DAB0F91" w:rsidR="009112F6" w:rsidRPr="009112F6" w:rsidRDefault="009112F6" w:rsidP="009112F6">
      <w:pPr>
        <w:rPr>
          <w:lang w:val="nl-NL"/>
        </w:rPr>
      </w:pPr>
      <w:r w:rsidRPr="009112F6">
        <w:rPr>
          <w:lang w:val="nl-NL"/>
        </w:rPr>
        <w:t xml:space="preserve"> </w:t>
      </w:r>
      <w:r w:rsidRPr="009112F6">
        <w:rPr>
          <w:lang w:val="nl-NL"/>
        </w:rPr>
        <w:t xml:space="preserve">[21:43, 4/4/2018] Stephan K: </w:t>
      </w:r>
      <w:proofErr w:type="spellStart"/>
      <w:r w:rsidRPr="009112F6">
        <w:rPr>
          <w:lang w:val="nl-NL"/>
        </w:rPr>
        <w:t>Fundef</w:t>
      </w:r>
      <w:r>
        <w:rPr>
          <w:lang w:val="nl-NL"/>
        </w:rPr>
        <w:t>s</w:t>
      </w:r>
      <w:proofErr w:type="spellEnd"/>
    </w:p>
    <w:p w14:paraId="2FF01AC9" w14:textId="7FF01A46" w:rsidR="009112F6" w:rsidRPr="009112F6" w:rsidRDefault="009112F6" w:rsidP="009112F6">
      <w:pPr>
        <w:rPr>
          <w:lang w:val="nl-NL"/>
        </w:rPr>
      </w:pPr>
      <w:r w:rsidRPr="009112F6">
        <w:rPr>
          <w:lang w:val="nl-NL"/>
        </w:rPr>
        <w:t xml:space="preserve"> </w:t>
      </w:r>
      <w:r w:rsidRPr="009112F6">
        <w:rPr>
          <w:lang w:val="nl-NL"/>
        </w:rPr>
        <w:t>[21:43, 4/4/2018] Stephan K: Exports</w:t>
      </w:r>
      <w:r>
        <w:rPr>
          <w:lang w:val="nl-NL"/>
        </w:rPr>
        <w:t xml:space="preserve"> ?</w:t>
      </w:r>
    </w:p>
    <w:p w14:paraId="29405CB3" w14:textId="77777777" w:rsidR="009112F6" w:rsidRPr="009112F6" w:rsidRDefault="009112F6" w:rsidP="009112F6">
      <w:pPr>
        <w:rPr>
          <w:lang w:val="nl-NL"/>
        </w:rPr>
      </w:pPr>
      <w:r w:rsidRPr="009112F6">
        <w:rPr>
          <w:lang w:val="nl-NL"/>
        </w:rPr>
        <w:t xml:space="preserve">[21:43, 4/4/2018] Stephan K: </w:t>
      </w:r>
      <w:proofErr w:type="spellStart"/>
      <w:r w:rsidRPr="009112F6">
        <w:rPr>
          <w:lang w:val="nl-NL"/>
        </w:rPr>
        <w:t>Include</w:t>
      </w:r>
      <w:proofErr w:type="spellEnd"/>
    </w:p>
    <w:p w14:paraId="2531040A" w14:textId="77777777" w:rsidR="009112F6" w:rsidRPr="009112F6" w:rsidRDefault="009112F6" w:rsidP="009112F6">
      <w:pPr>
        <w:rPr>
          <w:lang w:val="nl-NL"/>
        </w:rPr>
      </w:pPr>
      <w:r w:rsidRPr="009112F6">
        <w:rPr>
          <w:lang w:val="nl-NL"/>
        </w:rPr>
        <w:t xml:space="preserve">[21:43, 4/4/2018] Stephan K: </w:t>
      </w:r>
      <w:proofErr w:type="spellStart"/>
      <w:r w:rsidRPr="009112F6">
        <w:rPr>
          <w:lang w:val="nl-NL"/>
        </w:rPr>
        <w:t>Overloading</w:t>
      </w:r>
      <w:proofErr w:type="spellEnd"/>
    </w:p>
    <w:p w14:paraId="6BE46377" w14:textId="6474B245" w:rsidR="009112F6" w:rsidRPr="009112F6" w:rsidRDefault="009112F6" w:rsidP="009112F6">
      <w:pPr>
        <w:rPr>
          <w:lang w:val="nl-NL"/>
        </w:rPr>
      </w:pPr>
      <w:r w:rsidRPr="009112F6">
        <w:rPr>
          <w:lang w:val="nl-NL"/>
        </w:rPr>
        <w:t>[21:43, 4/4/2018] Stephan K: Dubbele namen</w:t>
      </w:r>
    </w:p>
    <w:p w14:paraId="1C0F229B" w14:textId="77777777" w:rsidR="002C1D7B" w:rsidRDefault="002C1D7B" w:rsidP="002C1D7B">
      <w:pPr>
        <w:rPr>
          <w:b/>
          <w:lang w:val="nl-NL"/>
        </w:rPr>
      </w:pPr>
    </w:p>
    <w:p w14:paraId="1391A594" w14:textId="5CD70FCE" w:rsidR="00D232D0" w:rsidRPr="00D232D0" w:rsidRDefault="00D232D0" w:rsidP="00D232D0">
      <w:pPr>
        <w:pStyle w:val="ListParagraph"/>
        <w:numPr>
          <w:ilvl w:val="0"/>
          <w:numId w:val="1"/>
        </w:numPr>
        <w:rPr>
          <w:b/>
          <w:lang w:val="nl-NL"/>
        </w:rPr>
      </w:pPr>
      <w:r>
        <w:rPr>
          <w:b/>
          <w:lang w:val="nl-NL"/>
        </w:rPr>
        <w:t xml:space="preserve">Tests: </w:t>
      </w:r>
      <w:proofErr w:type="spellStart"/>
      <w:r>
        <w:rPr>
          <w:b/>
          <w:lang w:val="nl-NL"/>
        </w:rPr>
        <w:t>stephenswat</w:t>
      </w:r>
      <w:proofErr w:type="spellEnd"/>
      <w:r>
        <w:rPr>
          <w:b/>
          <w:lang w:val="nl-NL"/>
        </w:rPr>
        <w:t>/</w:t>
      </w:r>
      <w:proofErr w:type="spellStart"/>
      <w:r>
        <w:rPr>
          <w:b/>
          <w:lang w:val="nl-NL"/>
        </w:rPr>
        <w:t>cocosnoot</w:t>
      </w:r>
      <w:proofErr w:type="spellEnd"/>
      <w:r>
        <w:rPr>
          <w:b/>
          <w:lang w:val="nl-NL"/>
        </w:rPr>
        <w:t xml:space="preserve"> (git)</w:t>
      </w:r>
    </w:p>
    <w:p w14:paraId="43471A06" w14:textId="19BE33BF" w:rsidR="002C1D7B" w:rsidRDefault="002C1D7B" w:rsidP="002C1D7B">
      <w:pPr>
        <w:rPr>
          <w:b/>
          <w:lang w:val="nl-NL"/>
        </w:rPr>
      </w:pPr>
      <w:r w:rsidRPr="002C1D7B">
        <w:rPr>
          <w:b/>
          <w:lang w:val="nl-NL"/>
        </w:rPr>
        <w:t>VERSLAG:</w:t>
      </w:r>
    </w:p>
    <w:p w14:paraId="71C009A9" w14:textId="4D5624AD" w:rsidR="005B4DC0" w:rsidRPr="005B4DC0" w:rsidRDefault="005B4DC0" w:rsidP="005B4DC0">
      <w:pPr>
        <w:pStyle w:val="ListParagraph"/>
        <w:numPr>
          <w:ilvl w:val="0"/>
          <w:numId w:val="1"/>
        </w:numPr>
        <w:rPr>
          <w:b/>
          <w:lang w:val="nl-NL"/>
        </w:rPr>
      </w:pPr>
      <w:r w:rsidRPr="005B4DC0">
        <w:rPr>
          <w:lang w:val="nl-NL"/>
        </w:rPr>
        <w:t>Alles</w:t>
      </w:r>
    </w:p>
    <w:p w14:paraId="35E53BEB" w14:textId="77777777" w:rsidR="00C13F7F" w:rsidRDefault="00C13F7F" w:rsidP="002C1D7B">
      <w:pPr>
        <w:rPr>
          <w:b/>
          <w:lang w:val="nl-NL"/>
        </w:rPr>
      </w:pPr>
    </w:p>
    <w:p w14:paraId="363880CF" w14:textId="30B26841" w:rsidR="00C13F7F" w:rsidRDefault="00C13F7F" w:rsidP="002C1D7B">
      <w:pPr>
        <w:rPr>
          <w:b/>
          <w:lang w:val="nl-NL"/>
        </w:rPr>
      </w:pPr>
      <w:r>
        <w:rPr>
          <w:b/>
          <w:lang w:val="nl-NL"/>
        </w:rPr>
        <w:t>OVERIG:</w:t>
      </w:r>
    </w:p>
    <w:p w14:paraId="7FCCB908" w14:textId="5F2E2D88" w:rsidR="005B4DC0" w:rsidRDefault="005B4DC0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Code opschonen</w:t>
      </w:r>
    </w:p>
    <w:p w14:paraId="4B1D4D29" w14:textId="3E25E886" w:rsidR="00653AF7" w:rsidRDefault="00653AF7" w:rsidP="005B4DC0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Milestones</w:t>
      </w:r>
      <w:proofErr w:type="spellEnd"/>
    </w:p>
    <w:p w14:paraId="7CC9D4B0" w14:textId="4EB68645" w:rsidR="005B4DC0" w:rsidRDefault="00C07A60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Optimalisaties</w:t>
      </w:r>
      <w:r w:rsidR="00B10711">
        <w:rPr>
          <w:lang w:val="nl-NL"/>
        </w:rPr>
        <w:t xml:space="preserve"> als tijd over</w:t>
      </w:r>
      <w:r w:rsidR="005B4DC0">
        <w:rPr>
          <w:lang w:val="nl-NL"/>
        </w:rPr>
        <w:t>?</w:t>
      </w:r>
    </w:p>
    <w:p w14:paraId="1FA9B872" w14:textId="4D15B1C0" w:rsidR="00200208" w:rsidRDefault="00200208" w:rsidP="005B4DC0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Make check runnen</w:t>
      </w:r>
    </w:p>
    <w:p w14:paraId="611077D1" w14:textId="4FD1675D" w:rsidR="00617691" w:rsidRDefault="00617691" w:rsidP="005B4DC0">
      <w:pPr>
        <w:pStyle w:val="ListParagraph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TRAVdo</w:t>
      </w:r>
      <w:proofErr w:type="spellEnd"/>
      <w:r>
        <w:rPr>
          <w:lang w:val="nl-NL"/>
        </w:rPr>
        <w:t xml:space="preserve"> -&gt; </w:t>
      </w:r>
      <w:proofErr w:type="spellStart"/>
      <w:r>
        <w:rPr>
          <w:lang w:val="nl-NL"/>
        </w:rPr>
        <w:t>TRAVopt</w:t>
      </w:r>
      <w:proofErr w:type="spellEnd"/>
    </w:p>
    <w:p w14:paraId="434D1D8D" w14:textId="00738830" w:rsidR="007A5A28" w:rsidRPr="007A5A28" w:rsidRDefault="007A5A28" w:rsidP="007A5A28">
      <w:pPr>
        <w:rPr>
          <w:lang w:val="nl-NL"/>
        </w:rPr>
      </w:pPr>
      <w:r w:rsidRPr="007A5A28">
        <w:rPr>
          <w:lang w:val="nl-NL"/>
        </w:rPr>
        <w:t xml:space="preserve">- Scopes van </w:t>
      </w:r>
      <w:proofErr w:type="spellStart"/>
      <w:r w:rsidRPr="007A5A28">
        <w:rPr>
          <w:lang w:val="nl-NL"/>
        </w:rPr>
        <w:t>globaldec</w:t>
      </w:r>
      <w:proofErr w:type="spellEnd"/>
      <w:r w:rsidRPr="007A5A28">
        <w:rPr>
          <w:lang w:val="nl-NL"/>
        </w:rPr>
        <w:t xml:space="preserve"> arrays? mag int [a, b] c; int [</w:t>
      </w:r>
      <w:proofErr w:type="spellStart"/>
      <w:r w:rsidRPr="007A5A28">
        <w:rPr>
          <w:lang w:val="nl-NL"/>
        </w:rPr>
        <w:t>b,d</w:t>
      </w:r>
      <w:proofErr w:type="spellEnd"/>
      <w:r w:rsidRPr="007A5A28">
        <w:rPr>
          <w:lang w:val="nl-NL"/>
        </w:rPr>
        <w:t>] e;??</w:t>
      </w:r>
      <w:r>
        <w:rPr>
          <w:lang w:val="nl-NL"/>
        </w:rPr>
        <w:t xml:space="preserve"> MAG!!</w:t>
      </w:r>
    </w:p>
    <w:p w14:paraId="6A1A1FC8" w14:textId="77777777" w:rsidR="007A5A28" w:rsidRPr="005B4DC0" w:rsidRDefault="007A5A28" w:rsidP="005B4DC0">
      <w:pPr>
        <w:pStyle w:val="ListParagraph"/>
        <w:numPr>
          <w:ilvl w:val="0"/>
          <w:numId w:val="1"/>
        </w:numPr>
        <w:rPr>
          <w:lang w:val="nl-NL"/>
        </w:rPr>
      </w:pPr>
    </w:p>
    <w:sectPr w:rsidR="007A5A28" w:rsidRPr="005B4DC0" w:rsidSect="00C457CA">
      <w:pgSz w:w="15840" w:h="12240" w:orient="landscape" w:code="1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71CC2"/>
    <w:multiLevelType w:val="multilevel"/>
    <w:tmpl w:val="ABFA4384"/>
    <w:lvl w:ilvl="0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82E62"/>
    <w:multiLevelType w:val="hybridMultilevel"/>
    <w:tmpl w:val="ABFA4384"/>
    <w:lvl w:ilvl="0" w:tplc="043022E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/>
  <w:attachedTemplate r:id="rId1"/>
  <w:defaultTabStop w:val="72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MonthEnd" w:val="31-03-2018"/>
    <w:docVar w:name="MonthStart" w:val="01-03-2018"/>
  </w:docVars>
  <w:rsids>
    <w:rsidRoot w:val="001A63B7"/>
    <w:rsid w:val="00015221"/>
    <w:rsid w:val="00016399"/>
    <w:rsid w:val="000204FE"/>
    <w:rsid w:val="00043743"/>
    <w:rsid w:val="0006738C"/>
    <w:rsid w:val="000773D4"/>
    <w:rsid w:val="00090EA4"/>
    <w:rsid w:val="000B55FA"/>
    <w:rsid w:val="000D0F23"/>
    <w:rsid w:val="000F4FC6"/>
    <w:rsid w:val="00121459"/>
    <w:rsid w:val="001215A1"/>
    <w:rsid w:val="00153927"/>
    <w:rsid w:val="00157BEA"/>
    <w:rsid w:val="001665A1"/>
    <w:rsid w:val="0017296A"/>
    <w:rsid w:val="00174989"/>
    <w:rsid w:val="001827EB"/>
    <w:rsid w:val="00186273"/>
    <w:rsid w:val="00190E09"/>
    <w:rsid w:val="001A63B7"/>
    <w:rsid w:val="00200208"/>
    <w:rsid w:val="00200FF8"/>
    <w:rsid w:val="002011B4"/>
    <w:rsid w:val="00201DFF"/>
    <w:rsid w:val="002068BF"/>
    <w:rsid w:val="00213714"/>
    <w:rsid w:val="0023365C"/>
    <w:rsid w:val="002B586B"/>
    <w:rsid w:val="002C1D7B"/>
    <w:rsid w:val="002C291B"/>
    <w:rsid w:val="002D5455"/>
    <w:rsid w:val="002D769E"/>
    <w:rsid w:val="002E120F"/>
    <w:rsid w:val="002F710D"/>
    <w:rsid w:val="003019C6"/>
    <w:rsid w:val="0032561D"/>
    <w:rsid w:val="003256A3"/>
    <w:rsid w:val="003257C0"/>
    <w:rsid w:val="00346345"/>
    <w:rsid w:val="003655A0"/>
    <w:rsid w:val="003A4D15"/>
    <w:rsid w:val="003D27C5"/>
    <w:rsid w:val="00416233"/>
    <w:rsid w:val="0043218C"/>
    <w:rsid w:val="00435C4D"/>
    <w:rsid w:val="004372A4"/>
    <w:rsid w:val="00447332"/>
    <w:rsid w:val="00471F3B"/>
    <w:rsid w:val="004917FD"/>
    <w:rsid w:val="00491F07"/>
    <w:rsid w:val="004D44A3"/>
    <w:rsid w:val="004E61D5"/>
    <w:rsid w:val="00540897"/>
    <w:rsid w:val="00557BCC"/>
    <w:rsid w:val="00566EB4"/>
    <w:rsid w:val="00572A35"/>
    <w:rsid w:val="0058388E"/>
    <w:rsid w:val="0059618E"/>
    <w:rsid w:val="005B4DC0"/>
    <w:rsid w:val="00613959"/>
    <w:rsid w:val="006160CB"/>
    <w:rsid w:val="006163BF"/>
    <w:rsid w:val="00617691"/>
    <w:rsid w:val="00627391"/>
    <w:rsid w:val="00653AF7"/>
    <w:rsid w:val="0068400C"/>
    <w:rsid w:val="006937CC"/>
    <w:rsid w:val="006A0930"/>
    <w:rsid w:val="006A1B75"/>
    <w:rsid w:val="006A7184"/>
    <w:rsid w:val="006B25D0"/>
    <w:rsid w:val="006C6EEA"/>
    <w:rsid w:val="00706288"/>
    <w:rsid w:val="00717FAE"/>
    <w:rsid w:val="0072119A"/>
    <w:rsid w:val="00763247"/>
    <w:rsid w:val="007637DA"/>
    <w:rsid w:val="00773432"/>
    <w:rsid w:val="007737B9"/>
    <w:rsid w:val="00794058"/>
    <w:rsid w:val="007A5A28"/>
    <w:rsid w:val="007A7447"/>
    <w:rsid w:val="007F5E30"/>
    <w:rsid w:val="00803D43"/>
    <w:rsid w:val="00805C8A"/>
    <w:rsid w:val="00815349"/>
    <w:rsid w:val="00822234"/>
    <w:rsid w:val="0082272E"/>
    <w:rsid w:val="008249A2"/>
    <w:rsid w:val="00830CBB"/>
    <w:rsid w:val="008513A3"/>
    <w:rsid w:val="00854B51"/>
    <w:rsid w:val="00862A43"/>
    <w:rsid w:val="008857B1"/>
    <w:rsid w:val="008A33E5"/>
    <w:rsid w:val="008B2E30"/>
    <w:rsid w:val="008C4EB9"/>
    <w:rsid w:val="009112F6"/>
    <w:rsid w:val="00912793"/>
    <w:rsid w:val="00933303"/>
    <w:rsid w:val="0093570E"/>
    <w:rsid w:val="00936C70"/>
    <w:rsid w:val="009414F0"/>
    <w:rsid w:val="00965B35"/>
    <w:rsid w:val="00965B80"/>
    <w:rsid w:val="00977C78"/>
    <w:rsid w:val="00986DFA"/>
    <w:rsid w:val="0099485B"/>
    <w:rsid w:val="00995652"/>
    <w:rsid w:val="009A55E0"/>
    <w:rsid w:val="009B1C28"/>
    <w:rsid w:val="009E19B4"/>
    <w:rsid w:val="009F0C0C"/>
    <w:rsid w:val="009F3A90"/>
    <w:rsid w:val="00A05205"/>
    <w:rsid w:val="00A5047E"/>
    <w:rsid w:val="00A642BE"/>
    <w:rsid w:val="00A75A9F"/>
    <w:rsid w:val="00A85898"/>
    <w:rsid w:val="00A85B2B"/>
    <w:rsid w:val="00A97043"/>
    <w:rsid w:val="00AA2121"/>
    <w:rsid w:val="00AA53B9"/>
    <w:rsid w:val="00AB5E9D"/>
    <w:rsid w:val="00AF0C4A"/>
    <w:rsid w:val="00B10711"/>
    <w:rsid w:val="00B209EC"/>
    <w:rsid w:val="00B33596"/>
    <w:rsid w:val="00B375D1"/>
    <w:rsid w:val="00B70562"/>
    <w:rsid w:val="00B7165C"/>
    <w:rsid w:val="00B855BB"/>
    <w:rsid w:val="00BB0335"/>
    <w:rsid w:val="00BB37A6"/>
    <w:rsid w:val="00BC037F"/>
    <w:rsid w:val="00BC2CE7"/>
    <w:rsid w:val="00BD5BC6"/>
    <w:rsid w:val="00BD7CCA"/>
    <w:rsid w:val="00C02C6B"/>
    <w:rsid w:val="00C03D0D"/>
    <w:rsid w:val="00C07A60"/>
    <w:rsid w:val="00C13F7F"/>
    <w:rsid w:val="00C266D2"/>
    <w:rsid w:val="00C27607"/>
    <w:rsid w:val="00C329AC"/>
    <w:rsid w:val="00C37CBA"/>
    <w:rsid w:val="00C457CA"/>
    <w:rsid w:val="00C67006"/>
    <w:rsid w:val="00C763AE"/>
    <w:rsid w:val="00C769C3"/>
    <w:rsid w:val="00C85B2A"/>
    <w:rsid w:val="00C87F03"/>
    <w:rsid w:val="00CA6150"/>
    <w:rsid w:val="00CC2316"/>
    <w:rsid w:val="00CF7C4F"/>
    <w:rsid w:val="00D12AAE"/>
    <w:rsid w:val="00D232D0"/>
    <w:rsid w:val="00D33BC5"/>
    <w:rsid w:val="00D71DC8"/>
    <w:rsid w:val="00D959A8"/>
    <w:rsid w:val="00DA67B0"/>
    <w:rsid w:val="00DB67F4"/>
    <w:rsid w:val="00DB790F"/>
    <w:rsid w:val="00DC785C"/>
    <w:rsid w:val="00DE43E6"/>
    <w:rsid w:val="00E15BE2"/>
    <w:rsid w:val="00E20333"/>
    <w:rsid w:val="00E377EF"/>
    <w:rsid w:val="00E4512C"/>
    <w:rsid w:val="00E5740C"/>
    <w:rsid w:val="00ED63FD"/>
    <w:rsid w:val="00F06DF9"/>
    <w:rsid w:val="00F076AA"/>
    <w:rsid w:val="00F11980"/>
    <w:rsid w:val="00F47003"/>
    <w:rsid w:val="00F64855"/>
    <w:rsid w:val="00F801B5"/>
    <w:rsid w:val="00FB47A6"/>
    <w:rsid w:val="00FD07CE"/>
    <w:rsid w:val="00FE3206"/>
    <w:rsid w:val="00FF1DFF"/>
    <w:rsid w:val="00FF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,"/>
  <w14:docId w14:val="6C19DE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A97043"/>
  </w:style>
  <w:style w:type="paragraph" w:styleId="Heading1">
    <w:name w:val="heading 1"/>
    <w:basedOn w:val="Normal"/>
    <w:link w:val="Heading1Char"/>
    <w:uiPriority w:val="9"/>
    <w:qFormat/>
    <w:rsid w:val="006160CB"/>
    <w:pPr>
      <w:keepNext/>
      <w:keepLines/>
      <w:outlineLvl w:val="0"/>
    </w:pPr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0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ys">
    <w:name w:val="Days"/>
    <w:basedOn w:val="Normal"/>
    <w:uiPriority w:val="1"/>
    <w:qFormat/>
    <w:rsid w:val="00FF6F78"/>
    <w:pPr>
      <w:spacing w:before="40" w:after="40"/>
      <w:jc w:val="center"/>
    </w:pPr>
    <w:rPr>
      <w:b/>
      <w:color w:val="FFFFFF" w:themeColor="background1"/>
      <w:szCs w:val="24"/>
    </w:rPr>
  </w:style>
  <w:style w:type="table" w:customStyle="1" w:styleId="TableCalendar">
    <w:name w:val="Table Calendar"/>
    <w:basedOn w:val="TableNormal"/>
    <w:rsid w:val="00D12AA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5590CC" w:themeFill="text2"/>
      </w:tcPr>
    </w:tblStylePr>
  </w:style>
  <w:style w:type="paragraph" w:customStyle="1" w:styleId="TableText">
    <w:name w:val="Table Text"/>
    <w:basedOn w:val="Normal"/>
    <w:uiPriority w:val="1"/>
    <w:qFormat/>
    <w:rsid w:val="006160CB"/>
    <w:pPr>
      <w:spacing w:before="40" w:after="40"/>
    </w:pPr>
    <w:rPr>
      <w:color w:val="7F7F7F" w:themeColor="text1" w:themeTint="80"/>
      <w:sz w:val="18"/>
      <w:szCs w:val="18"/>
    </w:rPr>
  </w:style>
  <w:style w:type="paragraph" w:customStyle="1" w:styleId="Dates">
    <w:name w:val="Dates"/>
    <w:basedOn w:val="Normal"/>
    <w:uiPriority w:val="1"/>
    <w:qFormat/>
    <w:rsid w:val="00D12AAE"/>
    <w:pPr>
      <w:spacing w:before="120"/>
      <w:jc w:val="right"/>
    </w:pPr>
  </w:style>
  <w:style w:type="paragraph" w:customStyle="1" w:styleId="Month">
    <w:name w:val="Month"/>
    <w:basedOn w:val="Normal"/>
    <w:uiPriority w:val="1"/>
    <w:qFormat/>
    <w:rsid w:val="00E15BE2"/>
    <w:rPr>
      <w:rFonts w:asciiTheme="majorHAnsi" w:eastAsiaTheme="majorEastAsia" w:hAnsiTheme="majorHAnsi"/>
      <w:b/>
      <w:color w:val="5590CC" w:themeColor="text2"/>
      <w:sz w:val="96"/>
      <w:szCs w:val="120"/>
    </w:rPr>
  </w:style>
  <w:style w:type="paragraph" w:customStyle="1" w:styleId="Year">
    <w:name w:val="Year"/>
    <w:basedOn w:val="Normal"/>
    <w:uiPriority w:val="1"/>
    <w:qFormat/>
    <w:rsid w:val="00E15BE2"/>
    <w:pPr>
      <w:spacing w:after="120"/>
      <w:jc w:val="right"/>
    </w:pPr>
    <w:rPr>
      <w:rFonts w:asciiTheme="majorHAnsi" w:eastAsiaTheme="majorEastAsia" w:hAnsiTheme="majorHAnsi"/>
      <w:b/>
      <w:color w:val="7F7F7F" w:themeColor="text1" w:themeTint="80"/>
      <w:sz w:val="96"/>
      <w:szCs w:val="64"/>
    </w:rPr>
  </w:style>
  <w:style w:type="table" w:styleId="TableGrid">
    <w:name w:val="Table Grid"/>
    <w:basedOn w:val="TableNormal"/>
    <w:uiPriority w:val="59"/>
    <w:rsid w:val="006A09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D33BC5"/>
    <w:pPr>
      <w:spacing w:before="240" w:after="120"/>
    </w:pPr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A97043"/>
    <w:rPr>
      <w:rFonts w:asciiTheme="majorHAnsi" w:eastAsiaTheme="majorEastAsia" w:hAnsiTheme="majorHAnsi" w:cstheme="majorBidi"/>
      <w:color w:val="073779" w:themeColor="accent1"/>
      <w:spacing w:val="5"/>
      <w:kern w:val="28"/>
      <w:sz w:val="40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69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69E"/>
    <w:rPr>
      <w:rFonts w:ascii="Lucida Grande" w:eastAsiaTheme="minorEastAsia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60CB"/>
    <w:rPr>
      <w:rFonts w:asciiTheme="majorHAnsi" w:hAnsiTheme="majorHAnsi"/>
      <w:b/>
      <w:bCs/>
      <w:caps/>
      <w:color w:val="BFBFBF" w:themeColor="background1" w:themeShade="BF"/>
      <w:sz w:val="96"/>
      <w:szCs w:val="32"/>
    </w:rPr>
  </w:style>
  <w:style w:type="character" w:styleId="PlaceholderText">
    <w:name w:val="Placeholder Text"/>
    <w:basedOn w:val="DefaultParagraphFont"/>
    <w:uiPriority w:val="99"/>
    <w:semiHidden/>
    <w:rsid w:val="00C37CB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160CB"/>
    <w:rPr>
      <w:rFonts w:asciiTheme="majorHAnsi" w:eastAsiaTheme="majorEastAsia" w:hAnsiTheme="majorHAnsi" w:cstheme="majorBidi"/>
      <w:b/>
      <w:bCs/>
      <w:color w:val="404040" w:themeColor="text1" w:themeTint="BF"/>
      <w:sz w:val="18"/>
      <w:szCs w:val="26"/>
    </w:rPr>
  </w:style>
  <w:style w:type="paragraph" w:styleId="ListParagraph">
    <w:name w:val="List Paragraph"/>
    <w:basedOn w:val="Normal"/>
    <w:uiPriority w:val="99"/>
    <w:unhideWhenUsed/>
    <w:qFormat/>
    <w:rsid w:val="00CC2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9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Calendars:Horizontal%20Calendar%20-%20Monday%20Start.dotm" TargetMode="External"/></Relationships>
</file>

<file path=word/theme/theme1.xml><?xml version="1.0" encoding="utf-8"?>
<a:theme xmlns:a="http://schemas.openxmlformats.org/drawingml/2006/main" name="Sky">
  <a:themeElements>
    <a:clrScheme name="Calendar">
      <a:dk1>
        <a:sysClr val="windowText" lastClr="000000"/>
      </a:dk1>
      <a:lt1>
        <a:sysClr val="window" lastClr="FFFFFF"/>
      </a:lt1>
      <a:dk2>
        <a:srgbClr val="5590CC"/>
      </a:dk2>
      <a:lt2>
        <a:srgbClr val="F7F7F7"/>
      </a:lt2>
      <a:accent1>
        <a:srgbClr val="073779"/>
      </a:accent1>
      <a:accent2>
        <a:srgbClr val="8FD9FB"/>
      </a:accent2>
      <a:accent3>
        <a:srgbClr val="FFCC00"/>
      </a:accent3>
      <a:accent4>
        <a:srgbClr val="EB6615"/>
      </a:accent4>
      <a:accent5>
        <a:srgbClr val="C76402"/>
      </a:accent5>
      <a:accent6>
        <a:srgbClr val="B523B4"/>
      </a:accent6>
      <a:hlink>
        <a:srgbClr val="FFDE26"/>
      </a:hlink>
      <a:folHlink>
        <a:srgbClr val="DEBE0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ky">
      <a:fillStyleLst>
        <a:solidFill>
          <a:schemeClr val="phClr"/>
        </a:solidFill>
        <a:solidFill>
          <a:schemeClr val="phClr">
            <a:alpha val="50000"/>
          </a:schemeClr>
        </a:solidFill>
        <a:gradFill rotWithShape="1">
          <a:gsLst>
            <a:gs pos="0">
              <a:schemeClr val="phClr">
                <a:shade val="30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4400000" scaled="1"/>
        </a:gra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88900" dist="63500" dir="3000000" algn="br" rotWithShape="0">
              <a:srgbClr val="000000">
                <a:alpha val="35000"/>
              </a:srgbClr>
            </a:outerShdw>
          </a:effectLst>
        </a:effectStyle>
        <a:effectStyle>
          <a:effectLst>
            <a:innerShdw blurRad="50800" dist="25400" dir="6600000">
              <a:srgbClr val="000000">
                <a:alpha val="50000"/>
              </a:srgbClr>
            </a:innerShdw>
            <a:reflection blurRad="12700" stA="26000" endPos="28000" dist="38100" dir="5400000" sy="-100000" rotWithShape="0"/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40000"/>
                <a:lumMod val="105000"/>
              </a:schemeClr>
            </a:gs>
            <a:gs pos="100000">
              <a:schemeClr val="phClr">
                <a:shade val="20000"/>
                <a:satMod val="250000"/>
                <a:lumMod val="110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89E7DB-97D8-C543-B638-37E011011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View:Calendars:Horizontal Calendar - Monday Start.dotm</Template>
  <TotalTime>104</TotalTime>
  <Pages>1</Pages>
  <Words>170</Words>
  <Characters>971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Aynel Gül</dc:creator>
  <cp:keywords/>
  <dc:description/>
  <cp:lastModifiedBy>Andrea H</cp:lastModifiedBy>
  <cp:revision>64</cp:revision>
  <cp:lastPrinted>2010-05-04T19:24:00Z</cp:lastPrinted>
  <dcterms:created xsi:type="dcterms:W3CDTF">2018-03-21T18:51:00Z</dcterms:created>
  <dcterms:modified xsi:type="dcterms:W3CDTF">2018-04-04T20:17:00Z</dcterms:modified>
  <cp:category/>
</cp:coreProperties>
</file>